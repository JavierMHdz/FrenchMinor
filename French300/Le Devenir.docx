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905BA" w14:textId="48DAA8BA" w:rsidR="00BF0C9C" w:rsidRDefault="006C5862" w:rsidP="00767427">
      <w:pPr>
        <w:pStyle w:val="Title"/>
      </w:pPr>
      <w:r>
        <w:t>Le Devenir</w:t>
      </w:r>
    </w:p>
    <w:p w14:paraId="0F226B35" w14:textId="224D4B60" w:rsidR="004A08D2" w:rsidRDefault="004A08D2" w:rsidP="004A08D2">
      <w:pPr>
        <w:jc w:val="right"/>
        <w:rPr>
          <w:lang w:val="fr-FR"/>
        </w:rPr>
      </w:pPr>
      <w:r>
        <w:rPr>
          <w:lang w:val="fr-FR"/>
        </w:rPr>
        <w:t>Javier Jesús Macossay-Hernández</w:t>
      </w:r>
    </w:p>
    <w:p w14:paraId="10AC1985" w14:textId="41F00294" w:rsidR="00BF0C9C" w:rsidRDefault="00767427" w:rsidP="00767427">
      <w:r>
        <w:rPr>
          <w:lang w:val="fr-FR"/>
        </w:rPr>
        <w:t>« Le Devenir » raconte la vie d’une femme et la manière dont elle grandit à travers des expériences de vie.</w:t>
      </w:r>
    </w:p>
    <w:p w14:paraId="355BB884" w14:textId="5F43CA36" w:rsidR="00BF0C9C" w:rsidRDefault="00BF0C9C">
      <w:pPr>
        <w:jc w:val="center"/>
      </w:pPr>
    </w:p>
    <w:p w14:paraId="46B16A3C" w14:textId="66E64F55" w:rsidR="00EB5782" w:rsidRDefault="00EB5782">
      <w:pPr>
        <w:jc w:val="center"/>
      </w:pPr>
      <w:r>
        <w:rPr>
          <w:noProof/>
          <w:lang w:eastAsia="en-US"/>
        </w:rPr>
        <w:drawing>
          <wp:inline distT="0" distB="0" distL="0" distR="0" wp14:anchorId="2C7E6A50" wp14:editId="59657B81">
            <wp:extent cx="6675120" cy="375475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rdeaux-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75120" cy="3754755"/>
                    </a:xfrm>
                    <a:prstGeom prst="rect">
                      <a:avLst/>
                    </a:prstGeom>
                  </pic:spPr>
                </pic:pic>
              </a:graphicData>
            </a:graphic>
          </wp:inline>
        </w:drawing>
      </w:r>
    </w:p>
    <w:p w14:paraId="58FACBCC" w14:textId="77777777" w:rsidR="00EB5782" w:rsidRDefault="00EB5782">
      <w:pPr>
        <w:jc w:val="center"/>
      </w:pPr>
    </w:p>
    <w:p w14:paraId="3201016A" w14:textId="77777777" w:rsidR="00B16B47" w:rsidRDefault="00B16B47">
      <w:pPr>
        <w:jc w:val="center"/>
      </w:pPr>
    </w:p>
    <w:p w14:paraId="6BA01419" w14:textId="77777777" w:rsidR="00B16B47" w:rsidRDefault="00B16B47">
      <w:pPr>
        <w:jc w:val="center"/>
      </w:pPr>
    </w:p>
    <w:p w14:paraId="67EEE6F2" w14:textId="531ECAD4" w:rsidR="00B16B47" w:rsidRDefault="00EB0050" w:rsidP="00F54BB9">
      <w:r>
        <w:br w:type="page"/>
      </w:r>
    </w:p>
    <w:p w14:paraId="1700AADF" w14:textId="1D3544B5" w:rsidR="00F576FD" w:rsidRPr="00AE71F7" w:rsidRDefault="00423D21" w:rsidP="00AE71F7">
      <w:pPr>
        <w:spacing w:line="360" w:lineRule="auto"/>
        <w:rPr>
          <w:b/>
          <w:i/>
          <w:sz w:val="36"/>
          <w:szCs w:val="36"/>
          <w:lang w:val="fr-FR"/>
        </w:rPr>
      </w:pPr>
      <w:r w:rsidRPr="00AE71F7">
        <w:rPr>
          <w:b/>
          <w:i/>
          <w:sz w:val="36"/>
          <w:szCs w:val="36"/>
          <w:lang w:val="fr-FR"/>
        </w:rPr>
        <w:lastRenderedPageBreak/>
        <w:t>La peur dans leurs yeux a disparu</w:t>
      </w:r>
    </w:p>
    <w:p w14:paraId="0FA7E86F" w14:textId="77777777" w:rsidR="00F576FD" w:rsidRDefault="00F576FD" w:rsidP="00F576FD">
      <w:pPr>
        <w:spacing w:line="480" w:lineRule="auto"/>
        <w:jc w:val="both"/>
        <w:rPr>
          <w:lang w:val="fr-FR"/>
        </w:rPr>
      </w:pPr>
      <w:r>
        <w:rPr>
          <w:lang w:val="fr-FR"/>
        </w:rPr>
        <w:t>Les wagons de métro font trop de bruit quand ils se rapprochent près de la station de métro. La station est un espace sans toit, donc Inès pouvait regarder le ciel pendant qu’elle a attendu le métro. Dans ce moment-là, elle se sentait à l’aise car il ne faisait pas froid, mais la chaleur ne la suffoquait pas.</w:t>
      </w:r>
    </w:p>
    <w:p w14:paraId="28CAF06E" w14:textId="0A6A7B18" w:rsidR="00F576FD" w:rsidRDefault="00F576FD" w:rsidP="00F576FD">
      <w:pPr>
        <w:spacing w:line="480" w:lineRule="auto"/>
        <w:jc w:val="both"/>
        <w:rPr>
          <w:lang w:val="fr-FR"/>
        </w:rPr>
      </w:pPr>
      <w:r>
        <w:rPr>
          <w:lang w:val="fr-FR"/>
        </w:rPr>
        <w:t>C’était un samedi matin et le printemps a déjà commencé. C’est la saison favorite d’Inès, parce qu’elle peut s’habiller avec des couleurs brillantes pour être assortie avec la nature. La petite brunette était en train d’écouter la radio locale avec ses écouteurs pour se connecter plus avec sa ville. Normalement, à la radio locale on peut écouter ce qui s’est passé ou ce qui passera dans la ville, par exemple les concerts, les nouvelles et des autres activités.</w:t>
      </w:r>
    </w:p>
    <w:p w14:paraId="0C767B8A" w14:textId="77777777" w:rsidR="00F576FD" w:rsidRDefault="00F576FD" w:rsidP="00F576FD">
      <w:pPr>
        <w:spacing w:line="480" w:lineRule="auto"/>
        <w:jc w:val="both"/>
        <w:rPr>
          <w:lang w:val="fr-FR"/>
        </w:rPr>
      </w:pPr>
      <w:r>
        <w:rPr>
          <w:lang w:val="fr-FR"/>
        </w:rPr>
        <w:t>En même temps qu’elle écoutait de la musique, elle était en train de regarder les autres personnes qui attendaient le métro. À sa gauche, deux jeunes hommes, presque identiques entre dix-sept et dix-neuf ans, allaient prendre le métro vers le centre-ville. Il semble que les deux n’ont pas pressé par le temps, mais leurs yeux dénotent inquiétude. Il semble évident qu’ils avaient un problème chez eux. Donc, il est clair qu’ils ont peur de l’avenir. Ils ne parlent pas entre eux. De plus, ils regardent seulement le métro qui se rapproche à la station. Sans doute, ils veulent échapper à leurs problèmes et, par conséquent, ils les évitent au centre-ville. Là-bas, les jeunes se mélangeront avec les passants. De cette manière, leurs peurs et leurs problèmes disparaîtront dans la foule.</w:t>
      </w:r>
    </w:p>
    <w:p w14:paraId="70F048CF" w14:textId="4184457C" w:rsidR="00F576FD" w:rsidRDefault="00F576FD" w:rsidP="00F576FD">
      <w:pPr>
        <w:spacing w:line="480" w:lineRule="auto"/>
        <w:jc w:val="both"/>
        <w:rPr>
          <w:lang w:val="fr-FR"/>
        </w:rPr>
      </w:pPr>
      <w:r>
        <w:rPr>
          <w:lang w:val="fr-FR"/>
        </w:rPr>
        <w:t xml:space="preserve">Le métro est arrivé et ses portes s’ouvrent. Toute de suite, Inès est entrée dans le métro et s’assied près de la porte du wagon. Les deux jeunes hommes sont entrés dans le même wagon, mais par l’autre porte. Simultanément, un jeune couple est entré, les deux avec des vélos en single speed. </w:t>
      </w:r>
      <w:r>
        <w:rPr>
          <w:lang w:val="fr-FR"/>
        </w:rPr>
        <w:lastRenderedPageBreak/>
        <w:t xml:space="preserve">Le cyclisme les donne énergie et une bonne attitude. Par conséquent, ils sont en pleine forme. Dans l’avenir, la petite brunette voudra faire du vélo avec son future partenaire, l’homme avec lequel elle partagera sa vie. Elle a vu à plusieurs reprises que les activités en plein air ont le résultat d’unir les couples amoureux. Les activités en plein air ne sont pas des expériences forcées ou artificiellement fabriquées par l’être humain. Non seulement ce sont des activités pour être en forme, mais Inès se raccorde avec la nature de cette manière. De plus, la fille perçoit la liberté comme ne pas être enfermée chez-elle, parce qu’elle a le désir de se connecter au monde constamment. Pour elle, le vélo est une porte de sortie pour être en plein air et admirer le paysage. </w:t>
      </w:r>
    </w:p>
    <w:p w14:paraId="57259408" w14:textId="2BAAFB4F" w:rsidR="00AF6A55" w:rsidRPr="00272EDE" w:rsidRDefault="00F576FD" w:rsidP="00272EDE">
      <w:pPr>
        <w:spacing w:line="480" w:lineRule="auto"/>
        <w:jc w:val="both"/>
        <w:rPr>
          <w:lang w:val="fr-FR"/>
        </w:rPr>
      </w:pPr>
      <w:r>
        <w:rPr>
          <w:lang w:val="fr-FR"/>
        </w:rPr>
        <w:t>Inès est descendue du métro quand il est arrivé au centre-ville. Comme d’habitude, elle tourne autour pour voir s’il y a quelqu’un qu’elle connaît dans cette station. Elle n’a reconnu personne. Ensuite, elle prendre l’escalier mécanique pour monter au niveau de la surface de la terre. Elle s’est déplacée au côté droit pour laisser espace libre à gauche pour les gens qui sont pressés. En ce moment-là, les deux frères couraient à la gauche d’Inès quand ils se sont arrêtés à cause de deux femmes qui l’empêchaient monter l’escalier. Elle regarde leurs visages et, en effet, la peur dans leurs yeux a disparu. Inès a pensé qu’il est intéressant que la ville a le même effet sur tout le monde. L’énergie et personnalité de cette ville est inévitablement imposante. Ce lieu améliore la santé émotionnelle et distrait les gens des problèmes quotidiens. Dans la foule, les problèmes deviennent insignifiants, parce que les problèmes individuels sont oubliés et les passants deviennent membres de la communauté.</w:t>
      </w:r>
    </w:p>
    <w:p w14:paraId="7DE5DE05" w14:textId="0565C1EC" w:rsidR="00F576FD" w:rsidRDefault="00AF6A55" w:rsidP="000978AB">
      <w:r>
        <w:br w:type="page"/>
      </w:r>
    </w:p>
    <w:p w14:paraId="5B0BF5FA" w14:textId="1C2FDCCB" w:rsidR="00513201" w:rsidRPr="00AE71F7" w:rsidRDefault="00AF6A55" w:rsidP="00AE71F7">
      <w:pPr>
        <w:spacing w:line="360" w:lineRule="auto"/>
        <w:rPr>
          <w:b/>
          <w:i/>
          <w:sz w:val="36"/>
          <w:szCs w:val="36"/>
          <w:lang w:val="fr-FR"/>
        </w:rPr>
      </w:pPr>
      <w:r w:rsidRPr="00AE71F7">
        <w:rPr>
          <w:b/>
          <w:i/>
          <w:sz w:val="36"/>
          <w:szCs w:val="36"/>
          <w:lang w:val="fr-FR"/>
        </w:rPr>
        <w:lastRenderedPageBreak/>
        <w:t>La fille</w:t>
      </w:r>
    </w:p>
    <w:p w14:paraId="0EBCDBA4" w14:textId="0D1124BD" w:rsidR="00513201" w:rsidRDefault="00513201" w:rsidP="00513201">
      <w:pPr>
        <w:spacing w:line="480" w:lineRule="auto"/>
        <w:jc w:val="both"/>
        <w:rPr>
          <w:lang w:val="fr-FR"/>
        </w:rPr>
      </w:pPr>
      <w:r>
        <w:rPr>
          <w:lang w:val="fr-FR"/>
        </w:rPr>
        <w:t>Inès est une fille très innocente. Tous ceux qui la connaissent ont l’idée qu’elle est douce et aimable. La jeune femme était décrite par ses amis comme sérieuse et studieuse. De plus, elle marche avec l’air d’insécurité, car elle ne se considère pas attractive. Dans son esprit, elle habite dans un monde sans péché.</w:t>
      </w:r>
    </w:p>
    <w:p w14:paraId="64BEACE5" w14:textId="1D136B89" w:rsidR="00513201" w:rsidRDefault="00513201" w:rsidP="00513201">
      <w:pPr>
        <w:spacing w:line="480" w:lineRule="auto"/>
        <w:jc w:val="both"/>
        <w:rPr>
          <w:lang w:val="fr-FR"/>
        </w:rPr>
      </w:pPr>
      <w:r>
        <w:rPr>
          <w:lang w:val="fr-FR"/>
        </w:rPr>
        <w:t>Contrairement à son innocence, la belle demoiselle a un caractère fort. Sa personnalité est révélée par ses yeux marron qui fait une parfaite combinaison avec sa peau fine douce. Elle a le regard vif et énergétique. Chose étonnante, la petite brunette elle est très sure d’elle. Inès a une haute estime d’elle-même, néanmoins elle opte pour cacher son amour-propre. Sa vie est une dualité, puisque son physique et son comportement sont complètement contradictoires.</w:t>
      </w:r>
    </w:p>
    <w:p w14:paraId="30BC1321" w14:textId="7917B1F8" w:rsidR="00513201" w:rsidRDefault="00513201" w:rsidP="00513201">
      <w:pPr>
        <w:spacing w:line="480" w:lineRule="auto"/>
        <w:jc w:val="both"/>
        <w:rPr>
          <w:lang w:val="fr-FR"/>
        </w:rPr>
      </w:pPr>
      <w:r>
        <w:rPr>
          <w:lang w:val="fr-FR"/>
        </w:rPr>
        <w:t>Pour ses connaissances, elle arbore le masque d’Inès « la sympathique » et « la sérieuse ». Par contre, les personnes qui la connaissent le plus savent qu’elle aime contrôler les actions des autres. Elle est gentille, mais agressive. Si la petite brunette a un peu d’autorité, elle l’utilisera pour son propre avantage. Nous pouvons dire qu’Inès est une femme dominante. Donc, pour les connaissances il est compliqué de lire ses pensées.</w:t>
      </w:r>
    </w:p>
    <w:p w14:paraId="5BC2C25E" w14:textId="40FB05BB" w:rsidR="00513201" w:rsidRDefault="00513201" w:rsidP="00513201">
      <w:pPr>
        <w:spacing w:line="480" w:lineRule="auto"/>
        <w:jc w:val="both"/>
        <w:rPr>
          <w:lang w:val="fr-FR"/>
        </w:rPr>
      </w:pPr>
      <w:r>
        <w:rPr>
          <w:lang w:val="fr-FR"/>
        </w:rPr>
        <w:t>Son physique est presque parfait : ses mains sont petites et fines, son sourire brillant et ses yeux sont couleur noisette. Ses yeux se fondent avec la couleur de sa peau bronzée et ses cheveux châtain foncé. Ses cheveux sont longs, lisses et naturels. De plus, sa voix est douce et claire. Quand Inès parle, il semble qu’une petite fille est piégée dans le corps d’une demoiselle.</w:t>
      </w:r>
    </w:p>
    <w:p w14:paraId="07C1F344" w14:textId="13B279E5" w:rsidR="00513201" w:rsidRDefault="00513201" w:rsidP="00513201">
      <w:pPr>
        <w:spacing w:line="480" w:lineRule="auto"/>
        <w:jc w:val="both"/>
        <w:rPr>
          <w:lang w:val="fr-FR"/>
        </w:rPr>
      </w:pPr>
      <w:r>
        <w:rPr>
          <w:lang w:val="fr-FR"/>
        </w:rPr>
        <w:lastRenderedPageBreak/>
        <w:t>Naïvement, Inès attend son copain idéal. Elle le cherche, toutefois elle ne l’a pas trouvé. La jeune femme le confond avec des autres hommes que ne sont pas précisément agréable. Elle sort avec un homme qui n’a pas un avenir prometteur. Ce qui suscite la curiosité pour lui est le fait qu’il est bonimenteur et il l’écoute quand elle parle sur ses problèmes, même s’il a quatre ans de vie plus qu’Inès. En conséquence, il est plus expérimenté dans la vie. Il est né et a grandi dans les rues. Subséquemment, il fait ce qu’il veut. Il se vante d’avoir beaucoup d’arrogance et une attitude déraisonnable.</w:t>
      </w:r>
    </w:p>
    <w:p w14:paraId="369E2842" w14:textId="489FB661" w:rsidR="006E0DF0" w:rsidRDefault="00513201" w:rsidP="00513201">
      <w:pPr>
        <w:spacing w:line="480" w:lineRule="auto"/>
        <w:jc w:val="both"/>
        <w:rPr>
          <w:lang w:val="fr-FR"/>
        </w:rPr>
      </w:pPr>
      <w:r>
        <w:rPr>
          <w:lang w:val="fr-FR"/>
        </w:rPr>
        <w:t>En outre, la famille d’Inès est unie. La jeune femme aime gronder ses frères cadets, cependant elle s’ennuie et elle lui permet de faire ce qu’ils veulent. Il y a quelques années, son père est décédé. Ainsi donc, sa mère est en deuil. La mère d’Inès est le type de femme qui est accompagné par le deuil dans la vie quotidienne. Donc, la petite brunette est devenue très sérieuse. Vraiment, elle cache sa personnalité réelle. Elle a l’absence de la figure paternelle dans sa vie. Donc, elle ne sait pas comment elle devait être traitée par un homme. La tristesse qui a été produite par la mort de son père est visible dans son attitude, ses actions et ses décisions. Son corps est vivant, mais son esprit est mort.</w:t>
      </w:r>
    </w:p>
    <w:p w14:paraId="70EA8841" w14:textId="3AE94B6D" w:rsidR="00B35B93" w:rsidRDefault="006E0DF0" w:rsidP="006E0DF0">
      <w:pPr>
        <w:rPr>
          <w:lang w:val="fr-FR"/>
        </w:rPr>
      </w:pPr>
      <w:r>
        <w:rPr>
          <w:lang w:val="fr-FR"/>
        </w:rPr>
        <w:br w:type="page"/>
      </w:r>
    </w:p>
    <w:p w14:paraId="6AE26AD8" w14:textId="10CCA34A" w:rsidR="001677BC" w:rsidRPr="00AE71F7" w:rsidRDefault="00AE71F7" w:rsidP="00AE71F7">
      <w:pPr>
        <w:spacing w:line="360" w:lineRule="auto"/>
        <w:rPr>
          <w:b/>
          <w:i/>
          <w:sz w:val="36"/>
          <w:szCs w:val="36"/>
          <w:lang w:val="fr-FR"/>
        </w:rPr>
      </w:pPr>
      <w:r w:rsidRPr="00AE71F7">
        <w:rPr>
          <w:b/>
          <w:i/>
          <w:sz w:val="36"/>
          <w:szCs w:val="36"/>
          <w:lang w:val="fr-FR"/>
        </w:rPr>
        <w:lastRenderedPageBreak/>
        <w:t>Un s</w:t>
      </w:r>
      <w:r w:rsidR="001677BC" w:rsidRPr="00AE71F7">
        <w:rPr>
          <w:b/>
          <w:i/>
          <w:sz w:val="36"/>
          <w:szCs w:val="36"/>
          <w:lang w:val="fr-FR"/>
        </w:rPr>
        <w:t>ouvenir</w:t>
      </w:r>
    </w:p>
    <w:p w14:paraId="5D66DD38" w14:textId="51309D53" w:rsidR="001677BC" w:rsidRPr="00D06EE3" w:rsidRDefault="001677BC" w:rsidP="001677BC">
      <w:pPr>
        <w:spacing w:line="480" w:lineRule="auto"/>
        <w:jc w:val="both"/>
        <w:rPr>
          <w:lang w:val="fr-FR"/>
        </w:rPr>
      </w:pPr>
      <w:r>
        <w:rPr>
          <w:lang w:val="fr-FR"/>
        </w:rPr>
        <w:t>Le samedi matin</w:t>
      </w:r>
      <w:r w:rsidRPr="00A55F85">
        <w:rPr>
          <w:lang w:val="fr-FR"/>
        </w:rPr>
        <w:t xml:space="preserve">, </w:t>
      </w:r>
      <w:r>
        <w:rPr>
          <w:lang w:val="fr-FR"/>
        </w:rPr>
        <w:t xml:space="preserve">Inès s’est réveillée automatiquement à dix heures du matin. Elle est descendue à la cuisine pour prendre le petit-déjeuner et, après, elle est retournée vers sa chambre avec une tasse de café pour faire ses devoirs. Une fois à l’intérieur de sa chambre à côté de la fenêtre, la fille de Térésa avait commencé à lire quand elle s’est souvenue de son père, qui est décédé. Quand la </w:t>
      </w:r>
      <w:r w:rsidRPr="00D06EE3">
        <w:rPr>
          <w:lang w:val="fr-FR"/>
        </w:rPr>
        <w:t xml:space="preserve">petite brunette se souvient de son père, normalement elle a des </w:t>
      </w:r>
      <w:r>
        <w:rPr>
          <w:lang w:val="fr-FR"/>
        </w:rPr>
        <w:t>souvenirs</w:t>
      </w:r>
      <w:r w:rsidRPr="00D06EE3">
        <w:rPr>
          <w:lang w:val="fr-FR"/>
        </w:rPr>
        <w:t xml:space="preserve"> agréables. </w:t>
      </w:r>
    </w:p>
    <w:p w14:paraId="424DCEDC" w14:textId="32285AD0" w:rsidR="001677BC" w:rsidRDefault="001677BC" w:rsidP="001677BC">
      <w:pPr>
        <w:spacing w:line="480" w:lineRule="auto"/>
        <w:jc w:val="both"/>
        <w:rPr>
          <w:lang w:val="fr-FR"/>
        </w:rPr>
      </w:pPr>
      <w:r w:rsidRPr="00D06EE3">
        <w:rPr>
          <w:lang w:val="fr-FR"/>
        </w:rPr>
        <w:t xml:space="preserve">Cette fois, </w:t>
      </w:r>
      <w:r>
        <w:rPr>
          <w:lang w:val="fr-FR"/>
        </w:rPr>
        <w:t>la sœur d’Olivier</w:t>
      </w:r>
      <w:r w:rsidRPr="00D06EE3">
        <w:rPr>
          <w:lang w:val="fr-FR"/>
        </w:rPr>
        <w:t xml:space="preserve"> s’</w:t>
      </w:r>
      <w:r>
        <w:rPr>
          <w:lang w:val="fr-FR"/>
        </w:rPr>
        <w:t>est rappelée quand elle était petite et elle se promenait en vélo avec lui. Pratiquement, elle vivait cet instant de sa vie toujours Elle pouvait sentir l’odeur du jasmin qui remplissait le parc. La petite brunette appréciait toutes les teintes de vert qui étaient présentes là. De plus, l’air touchait doucement son visage pendant elle l’observait de manière attentive.</w:t>
      </w:r>
    </w:p>
    <w:p w14:paraId="79695C5D" w14:textId="7A308341" w:rsidR="001677BC" w:rsidRDefault="001677BC" w:rsidP="001677BC">
      <w:pPr>
        <w:spacing w:line="480" w:lineRule="auto"/>
        <w:jc w:val="both"/>
        <w:rPr>
          <w:lang w:val="fr-FR"/>
        </w:rPr>
      </w:pPr>
      <w:r>
        <w:rPr>
          <w:lang w:val="fr-FR"/>
        </w:rPr>
        <w:t>Selon elle, le père de Christophe était un homme très grand, presque géant, physiquement fort, quasiment invincible. Néanmoins, il était le père le plus protecteur et patient. En outre, il était difficile du mettre en colère. Normalement, il trouvait une raison pour éviter de s’irriter avec elle. Chaque soir quand il rentrait de travail, elle le convainquait de jouer ave elle. Presque tout le temps il acceptait. Il jouait avec Christophe et Olivier aussi, cependant ils étaient très petits pour faire du vélo. En bref, il était le père idéal.</w:t>
      </w:r>
    </w:p>
    <w:p w14:paraId="32463FAA" w14:textId="646462D5" w:rsidR="001677BC" w:rsidRDefault="001677BC" w:rsidP="001677BC">
      <w:pPr>
        <w:spacing w:line="480" w:lineRule="auto"/>
        <w:jc w:val="both"/>
        <w:rPr>
          <w:lang w:val="fr-FR"/>
        </w:rPr>
      </w:pPr>
      <w:r>
        <w:rPr>
          <w:lang w:val="fr-FR"/>
        </w:rPr>
        <w:t>Dans le parc la fille faisait du vélo en face de son père, pendant qu’il prenait soin d’elle. Quand elle se fatiguait, elle s’asseyait avec lui et elle lui parlait sur sa journée à l’école. Ensuite, ils rentraient à pied et ils planifiaient ce qu’ils allaient faire le lendemain. Le temps était magnifique, il faisait chaud et le printemps décorait de fleurs tous les jardins. Ce souvenir était la raison pour laquelle elle aimait la réapparition de la nature après un hiver froid et sans vie.</w:t>
      </w:r>
    </w:p>
    <w:p w14:paraId="7C299E7D" w14:textId="3BA620E3" w:rsidR="001677BC" w:rsidRDefault="001677BC" w:rsidP="001677BC">
      <w:pPr>
        <w:spacing w:line="480" w:lineRule="auto"/>
        <w:jc w:val="both"/>
        <w:rPr>
          <w:lang w:val="fr-FR"/>
        </w:rPr>
      </w:pPr>
      <w:r>
        <w:rPr>
          <w:lang w:val="fr-FR"/>
        </w:rPr>
        <w:lastRenderedPageBreak/>
        <w:t>Inès est retourné à la réalité et elle a regardé la colline qui se trouvait couverte de vert. De temps en temps, la colline ressort à cause du contraste avec le ciel bleu clair. Depuis toujours, la sœur de Christophe et Olivier a été connectée avec la nature et, pour elle, il est primordial de l’apprécier. Elle a appris le respect vers la nature, parce que le père d’Inès aimait camper et aller à la pêche.</w:t>
      </w:r>
    </w:p>
    <w:p w14:paraId="416D507A" w14:textId="3E2F6799" w:rsidR="001677BC" w:rsidRDefault="001677BC" w:rsidP="001677BC">
      <w:pPr>
        <w:spacing w:line="480" w:lineRule="auto"/>
        <w:jc w:val="both"/>
        <w:rPr>
          <w:lang w:val="fr-FR"/>
        </w:rPr>
      </w:pPr>
      <w:r>
        <w:rPr>
          <w:lang w:val="fr-FR"/>
        </w:rPr>
        <w:t>La fille est allée lentement vers la chambre de sa mère. Térésa a vu le visage de sa petite fille quand elle était en train d’entrer et elle a compris immédiatement ce qui s’est passé. La mère d’Inès a couru et elle l’a prise dans ses bras. Elles ont pleuré ensemble. Après que la fille de son mari s’est calmée, la femme l’a emmenée au lit et elle l’a couchée. La mère de Christophe s’est couchée avec sa fille et elles se sont endormies.</w:t>
      </w:r>
    </w:p>
    <w:p w14:paraId="42D3975E" w14:textId="46797FFA" w:rsidR="001677BC" w:rsidRDefault="001677BC" w:rsidP="003613A5">
      <w:pPr>
        <w:spacing w:line="480" w:lineRule="auto"/>
        <w:jc w:val="both"/>
        <w:rPr>
          <w:lang w:val="fr-FR"/>
        </w:rPr>
      </w:pPr>
      <w:r>
        <w:rPr>
          <w:lang w:val="fr-FR"/>
        </w:rPr>
        <w:t>Pour les femmes dans la famille, c’est compliqué d’accepter l’idée qu’il est décédé. Olivier et Christophe n’ont pas connu son père. De plus, ils n’ont pas joué avec lui comme Inès. Malheureusement, les deux petits enfants ont grandi sans un père. Néanmoins leur grand-père Pierre, le père de Térésa, prend soin des enfants chaque vendredi et samedi.</w:t>
      </w:r>
    </w:p>
    <w:p w14:paraId="1A2D53AB" w14:textId="57EF7F17" w:rsidR="001677BC" w:rsidRDefault="009B7519" w:rsidP="009B7519">
      <w:pPr>
        <w:rPr>
          <w:lang w:val="fr-FR"/>
        </w:rPr>
      </w:pPr>
      <w:r>
        <w:rPr>
          <w:lang w:val="fr-FR"/>
        </w:rPr>
        <w:br w:type="page"/>
      </w:r>
    </w:p>
    <w:p w14:paraId="5757FBC6" w14:textId="77777777" w:rsidR="009B7519" w:rsidRPr="00AE71F7" w:rsidRDefault="009B7519" w:rsidP="00AE71F7">
      <w:pPr>
        <w:spacing w:line="360" w:lineRule="auto"/>
        <w:rPr>
          <w:b/>
          <w:i/>
          <w:sz w:val="36"/>
          <w:szCs w:val="36"/>
          <w:lang w:val="fr-FR"/>
        </w:rPr>
      </w:pPr>
      <w:r w:rsidRPr="00AE71F7">
        <w:rPr>
          <w:b/>
          <w:i/>
          <w:sz w:val="36"/>
          <w:szCs w:val="36"/>
          <w:lang w:val="fr-FR"/>
        </w:rPr>
        <w:lastRenderedPageBreak/>
        <w:t>Lettre À Inès</w:t>
      </w:r>
    </w:p>
    <w:p w14:paraId="2C144E70" w14:textId="77777777" w:rsidR="00F02D87" w:rsidRDefault="00F02D87" w:rsidP="00F02D87">
      <w:pPr>
        <w:spacing w:line="480" w:lineRule="auto"/>
        <w:jc w:val="both"/>
        <w:rPr>
          <w:lang w:val="fr-FR"/>
        </w:rPr>
      </w:pPr>
      <w:r>
        <w:rPr>
          <w:lang w:val="fr-FR"/>
        </w:rPr>
        <w:t>Ma Princesse,</w:t>
      </w:r>
    </w:p>
    <w:p w14:paraId="24C05881" w14:textId="3E4A05D7" w:rsidR="00F02D87" w:rsidRDefault="00F02D87" w:rsidP="00F02D87">
      <w:pPr>
        <w:spacing w:line="480" w:lineRule="auto"/>
        <w:jc w:val="both"/>
        <w:rPr>
          <w:lang w:val="fr-FR"/>
        </w:rPr>
      </w:pPr>
      <w:r>
        <w:rPr>
          <w:lang w:val="fr-FR"/>
        </w:rPr>
        <w:t>Ma fille, ma belle Inès, j’ai espoir que tu te rappelle de moi quand tu lises cette lettre. Ta mère et moi sommes d’accord que tu es très jeune pour lire cette lettre ou comprendre ce qui est en train de passer maintenant. Pendant je suis en train de t’écrire, je suis allongé dans un lit de l’hôpital plus proche chez nous. J’ai eu un accident d’automobile quand j’étais en train rentrer chez nous après d’avoir terminé ma journée de travail. À cause de cet accident, j’ai été dans l’hôpital presque deux jours et, tristement, ma santé n’améliore pas. Les médecins m’ont dit qu’il n’y a pas beaucoup d’espoir pour moi, donc, douloureusement, je ne crois pas que je pourrais t’emmener à ton école comme d’habitude.</w:t>
      </w:r>
    </w:p>
    <w:p w14:paraId="3D599F37" w14:textId="1CC14A3F" w:rsidR="00F02D87" w:rsidRDefault="00F02D87" w:rsidP="00F02D87">
      <w:pPr>
        <w:spacing w:line="480" w:lineRule="auto"/>
        <w:jc w:val="both"/>
        <w:rPr>
          <w:lang w:val="fr-FR"/>
        </w:rPr>
      </w:pPr>
      <w:r>
        <w:rPr>
          <w:lang w:val="fr-FR"/>
        </w:rPr>
        <w:t>Je te remercie pour accepter te promener en vélo avec moi ce samedi. J’ai bien aimé écouter ce que tu as fais pendant la semaine à l’école. De plus, j’espère que tu ramènes chez nous beaucoup plus de dessins pour les accrocher sur le frigo. J’aime bien ton art, ma fille. Tu es très créative et je veux que tout le monde qui visite notre beau foyer admire ton imagination et ta pensée créatrice.</w:t>
      </w:r>
    </w:p>
    <w:p w14:paraId="0826484E" w14:textId="18F57CCC" w:rsidR="00F02D87" w:rsidRDefault="00F02D87" w:rsidP="00F02D87">
      <w:pPr>
        <w:spacing w:line="480" w:lineRule="auto"/>
        <w:jc w:val="both"/>
        <w:rPr>
          <w:lang w:val="fr-FR"/>
        </w:rPr>
      </w:pPr>
      <w:r>
        <w:rPr>
          <w:lang w:val="fr-FR"/>
        </w:rPr>
        <w:t>Je veux te dire que depuis tu es née ma vie, ma vie a commencé à prendre sens. Tu es ma première enfant et, grâce à toi, j’ai compris que la vie peut être appréciée d’une manière complètement différente de laquelle j’étais accoutumé. La vie d’un père est une bénédiction, Inès. Tu es le résultat, la petite création, de l’amour entre ta mère et moi. Tu es notre petite poupée, moitié ta belle mère et moitié moi. Tu m’as préparé pour être un meilleur père pour tes deux frères.</w:t>
      </w:r>
    </w:p>
    <w:p w14:paraId="75ADDCAD" w14:textId="2B91F1C9" w:rsidR="00F02D87" w:rsidRDefault="00F02D87" w:rsidP="00F02D87">
      <w:pPr>
        <w:spacing w:line="480" w:lineRule="auto"/>
        <w:jc w:val="both"/>
        <w:rPr>
          <w:lang w:val="fr-FR"/>
        </w:rPr>
      </w:pPr>
      <w:r>
        <w:rPr>
          <w:lang w:val="fr-FR"/>
        </w:rPr>
        <w:lastRenderedPageBreak/>
        <w:t>Je te remercie pour m’avoir enseigné voir la vie avec les yeux d’un enfant encore. Tu perçois tout avec une pureté incomparable et, sincèrement, je prie pour que tu préserves ton innocence. Je suis tombé amoureux de ta mère pour son innocence, parce que il n’est pas facile de trouver une femme avec ce type d’essence de nos jours. Si tu préserves ton innocence, un homme de bonnes intention et de bon cœur va entrer dans ta vie pour la compléter et, éventuellement, tu pourras commencer ta propre famille.</w:t>
      </w:r>
    </w:p>
    <w:p w14:paraId="2306E837" w14:textId="10C68967" w:rsidR="00F02D87" w:rsidRDefault="00F02D87" w:rsidP="00F02D87">
      <w:pPr>
        <w:spacing w:line="480" w:lineRule="auto"/>
        <w:jc w:val="both"/>
        <w:rPr>
          <w:lang w:val="fr-FR"/>
        </w:rPr>
      </w:pPr>
      <w:r>
        <w:rPr>
          <w:lang w:val="fr-FR"/>
        </w:rPr>
        <w:t>Comprends-moi bien Inès, je veux que tu sois une femme forte et valeureuse. Je veux que tu fasses tes études universitaires et que tu trouve un bon travail. Néanmoins, selon mon expérience et l’expérience de ta mère, le travail, l’argent et l’indépendance ne donnent pas le bonheur dans la vie. La raison pour vivre heureux est l’amour, ma fille. L’amour vers famille est vital : l’amour vers ta mère, l’amour vers tes grands-parents, l’amour vers tes frères et, le plus important, l’amour pour toi-même tel que tu es. Je veux te dire que je t’aime et, de plus, je suis désolé de ne pas te voir grandir dans les années à venir. Prends soin de toi, prends soin de tes frères.</w:t>
      </w:r>
    </w:p>
    <w:p w14:paraId="5B07496A" w14:textId="77777777" w:rsidR="00F02D87" w:rsidRDefault="00F02D87" w:rsidP="00F02D87">
      <w:pPr>
        <w:spacing w:line="480" w:lineRule="auto"/>
        <w:jc w:val="right"/>
        <w:rPr>
          <w:lang w:val="fr-FR"/>
        </w:rPr>
      </w:pPr>
      <w:r>
        <w:rPr>
          <w:lang w:val="fr-FR"/>
        </w:rPr>
        <w:t>Je t’aime, princesse</w:t>
      </w:r>
    </w:p>
    <w:p w14:paraId="73FFA11A" w14:textId="30D46951" w:rsidR="00F02D87" w:rsidRPr="00585DDA" w:rsidRDefault="000A2E3F" w:rsidP="000A2E3F">
      <w:pPr>
        <w:rPr>
          <w:lang w:val="fr-FR"/>
        </w:rPr>
      </w:pPr>
      <w:r>
        <w:rPr>
          <w:lang w:val="fr-FR"/>
        </w:rPr>
        <w:br w:type="page"/>
      </w:r>
    </w:p>
    <w:p w14:paraId="27BF5F7B" w14:textId="23212CB9" w:rsidR="000A2E3F" w:rsidRPr="002C750A" w:rsidRDefault="000A2E3F" w:rsidP="002C750A">
      <w:pPr>
        <w:spacing w:line="360" w:lineRule="auto"/>
        <w:rPr>
          <w:b/>
          <w:i/>
          <w:sz w:val="36"/>
          <w:szCs w:val="36"/>
          <w:lang w:val="fr-FR"/>
        </w:rPr>
      </w:pPr>
      <w:r w:rsidRPr="002C750A">
        <w:rPr>
          <w:b/>
          <w:i/>
          <w:sz w:val="36"/>
          <w:szCs w:val="36"/>
          <w:lang w:val="fr-FR"/>
        </w:rPr>
        <w:lastRenderedPageBreak/>
        <w:t>L’avenir</w:t>
      </w:r>
    </w:p>
    <w:p w14:paraId="55780B90" w14:textId="5B9CA145" w:rsidR="00B35B93" w:rsidRDefault="00B35B93" w:rsidP="00B35B93">
      <w:pPr>
        <w:spacing w:line="480" w:lineRule="auto"/>
        <w:jc w:val="both"/>
        <w:rPr>
          <w:lang w:val="fr-FR"/>
        </w:rPr>
      </w:pPr>
      <w:r>
        <w:rPr>
          <w:lang w:val="fr-FR"/>
        </w:rPr>
        <w:t>Inès se réveille pour préparer un peu de café. Pendant qu’elle boit de café, la brunette lit le journal pour s’informer sur les faits locaux. Ensuite, elle se douche pour aller au travail. Elle a obtenu son diplôme en urbanisme. Donc, la fille de Térésa a été embauchée par le ministère des Transports où elle veut travailler quelques années pour acquérir de l’expérience de travail et, après, retourner à l’université pour continuer ses études et trouver un meilleur travail.</w:t>
      </w:r>
    </w:p>
    <w:p w14:paraId="02E3A75F" w14:textId="734C927C" w:rsidR="00B35B93" w:rsidRDefault="00B35B93" w:rsidP="00B35B93">
      <w:pPr>
        <w:spacing w:line="480" w:lineRule="auto"/>
        <w:jc w:val="both"/>
        <w:rPr>
          <w:lang w:val="fr-FR"/>
        </w:rPr>
      </w:pPr>
      <w:r>
        <w:rPr>
          <w:lang w:val="fr-FR"/>
        </w:rPr>
        <w:t>La sœur de Christophe a décidé étudier l’urbanisme, car le gouvernement de sa ville n’a pas su diriger l’afflux des immigrants des autres régions du pays. Malheureusement, le ministère des Transports a planifié pour les voitures et a oublié dans les plans les piétons. Par conséquence, la circulation est devenue un cauchemar, la pollution a augmenté et le stress a affecté la vie des habitants. De plus, elle respecte l’environnent, car son père lui a expliqué l’importance de la nature dans la vie humaine et le faible équilibre entre gagner de l’argent et détruire notre planète.</w:t>
      </w:r>
    </w:p>
    <w:p w14:paraId="620EBE23" w14:textId="419103D3" w:rsidR="00B35B93" w:rsidRDefault="00B35B93" w:rsidP="00B35B93">
      <w:pPr>
        <w:spacing w:line="480" w:lineRule="auto"/>
        <w:jc w:val="both"/>
        <w:rPr>
          <w:lang w:val="fr-FR"/>
        </w:rPr>
      </w:pPr>
      <w:r>
        <w:rPr>
          <w:lang w:val="fr-FR"/>
        </w:rPr>
        <w:t>Maintenant, la sœur d’Olivier a un projet dans la division de planification. Elle planifie la construction des voies pour les vélos. De plus, elle va développer un plan pour mettre en œuvre l’infrastructure pour garer les vélos dans les lieux publics, par exemple dans toutes les stations de métro ou de bus. Le but de ce projet est réduire quantité des voitures et, par résultat, réduire la pollution et améliorer la qualité de vie.</w:t>
      </w:r>
    </w:p>
    <w:p w14:paraId="441228C1" w14:textId="069FF545" w:rsidR="00B35B93" w:rsidRDefault="00B35B93" w:rsidP="00B35B93">
      <w:pPr>
        <w:spacing w:line="480" w:lineRule="auto"/>
        <w:jc w:val="both"/>
        <w:rPr>
          <w:lang w:val="fr-FR"/>
        </w:rPr>
      </w:pPr>
      <w:r>
        <w:rPr>
          <w:lang w:val="fr-FR"/>
        </w:rPr>
        <w:t>Dans le passé, Inès a travaillé en un autre projet sur la planification et le développement d’une ligne de métro pour connecter une banlieue avec toute la ville. Normalement, les immigrants avec un faible pouvoir d’achat habitent dans cette banlieue. Donc, la ligne de métro est un projet pour aider les personnes sans argent à s’adapter à la société et faciliter aller à l’école ou leur emploi.</w:t>
      </w:r>
    </w:p>
    <w:p w14:paraId="601A47A7" w14:textId="373EFDEB" w:rsidR="00B35B93" w:rsidRDefault="00B35B93" w:rsidP="00B35B93">
      <w:pPr>
        <w:spacing w:line="480" w:lineRule="auto"/>
        <w:jc w:val="both"/>
        <w:rPr>
          <w:lang w:val="fr-FR"/>
        </w:rPr>
      </w:pPr>
      <w:r>
        <w:rPr>
          <w:lang w:val="fr-FR"/>
        </w:rPr>
        <w:lastRenderedPageBreak/>
        <w:t>Quand la petite-fille de Pierre retourne chez elle, elle voit son petit ami, Gustave, assis en face de la télévision en train de regarder les nouvelles. Ils habitent au centre-ville, près de tout ce qu’ils aiment. La petite amie de Gustave s’assied près de lui et elle commence à parler de sa journée au travail. Il l’écoute pendant qu’il boit de la bière et il dirige son attention vers résumés des matchs de football de la semaine.</w:t>
      </w:r>
    </w:p>
    <w:p w14:paraId="6EFB002F" w14:textId="5EC14348" w:rsidR="00B35B93" w:rsidRDefault="00B35B93" w:rsidP="00B35B93">
      <w:pPr>
        <w:spacing w:line="480" w:lineRule="auto"/>
        <w:jc w:val="both"/>
        <w:rPr>
          <w:lang w:val="fr-FR"/>
        </w:rPr>
      </w:pPr>
      <w:r>
        <w:rPr>
          <w:lang w:val="fr-FR"/>
        </w:rPr>
        <w:t>Quand elle a terminé de parler, Gustave commence à cuisiner le dîner. Il aime cuisiner pour elle. Pour lui, il veut l’impressionner avec son talent naturel pour la cuisine. Selon la philosophie du copain d’Inès, l’amour entre par l’estomac. Les deux sont en train de manger quand la femme essaie de le convaincre d’acheter un chien. Elle ne veut pas avoir des enfants maintenant, mais elle veut une petite famille. En conséquence, elle veut remplacer cette absence avec un animal.</w:t>
      </w:r>
    </w:p>
    <w:p w14:paraId="2E42FEFD" w14:textId="77777777" w:rsidR="00B35B93" w:rsidRPr="004A713C" w:rsidRDefault="00B35B93" w:rsidP="00B35B93">
      <w:pPr>
        <w:spacing w:line="480" w:lineRule="auto"/>
        <w:jc w:val="both"/>
        <w:rPr>
          <w:lang w:val="fr-FR"/>
        </w:rPr>
      </w:pPr>
      <w:r>
        <w:rPr>
          <w:lang w:val="fr-FR"/>
        </w:rPr>
        <w:t>Chaque jour est une routine pour eux. Évidemment, l’exception est le week-end et les vacances. Ils aiment les sports extérieurs, donc pendant l’hiver ils prennent des jours de congé et ils font du ski en montagne. De plus, ils vont dans les boites de nuit les vendredis soir. Chaque samedi, ils font du vélo pour apprécier la nature et s’oublier des responsabilités du travail. Finalement, ils sont allés chez Térésa tous les dimanches.</w:t>
      </w:r>
    </w:p>
    <w:p w14:paraId="6ECB305B" w14:textId="040B10CB" w:rsidR="00F576FD" w:rsidRDefault="00060796" w:rsidP="00F576FD">
      <w:r>
        <w:br w:type="page"/>
      </w:r>
    </w:p>
    <w:p w14:paraId="0A4B04E2" w14:textId="226D0BE7" w:rsidR="004B04B0" w:rsidRPr="003D1026" w:rsidRDefault="00230073" w:rsidP="003D1026">
      <w:pPr>
        <w:spacing w:line="360" w:lineRule="auto"/>
        <w:rPr>
          <w:b/>
          <w:i/>
          <w:sz w:val="36"/>
          <w:szCs w:val="36"/>
          <w:lang w:val="fr-FR"/>
        </w:rPr>
      </w:pPr>
      <w:r w:rsidRPr="003D1026">
        <w:rPr>
          <w:b/>
          <w:i/>
          <w:sz w:val="36"/>
          <w:szCs w:val="36"/>
          <w:lang w:val="fr-FR"/>
        </w:rPr>
        <w:lastRenderedPageBreak/>
        <w:t>Les transports en commun</w:t>
      </w:r>
    </w:p>
    <w:p w14:paraId="554BA902" w14:textId="4952FFF5" w:rsidR="004B04B0" w:rsidRDefault="004B04B0" w:rsidP="004B04B0">
      <w:pPr>
        <w:spacing w:line="480" w:lineRule="auto"/>
        <w:jc w:val="both"/>
        <w:rPr>
          <w:lang w:val="fr-FR"/>
        </w:rPr>
      </w:pPr>
      <w:r>
        <w:rPr>
          <w:lang w:val="fr-FR"/>
        </w:rPr>
        <w:t>Le lieu public qui représente Inès est les transports en commun, particulièrement le métro. Elle utilise les transports en commun presque tous les jours, car la jeune femme est née dans une famille de la classe moyenne et elle est encore une étudiante. Donc, elle ne possède pas de voiture. À cause du flux constant des personnes, les transports en commun de la ville d’origine d’Inès ne sont pas complètement propres. En même temps, l’infrastructure n’est pas mal.</w:t>
      </w:r>
    </w:p>
    <w:p w14:paraId="500470F7" w14:textId="4251706E" w:rsidR="004B04B0" w:rsidRDefault="004B04B0" w:rsidP="004B04B0">
      <w:pPr>
        <w:spacing w:line="480" w:lineRule="auto"/>
        <w:jc w:val="both"/>
        <w:rPr>
          <w:lang w:val="fr-FR"/>
        </w:rPr>
      </w:pPr>
      <w:r>
        <w:rPr>
          <w:lang w:val="fr-FR"/>
        </w:rPr>
        <w:t>Elle s’identifie complètement avec sa ville d’origine, donc les transports en commun sont une manière pour Inès de se connecter avec toute la ville. La ville est vibrante et, de plus, il y a beaucoup de soleil. Par conséquent, la petite brunette est inspirée par sa ville. Elle aime utiliser le métro, parce qu’il relie toute la ville, les banlieues au centre-ville et le centre-ville à la plage. Selon Inès, le métro représente un réseau qui a fait tomber les obstacles sociaux entre les quartiers populaires et les maisons où les entrepreneurs habitent.</w:t>
      </w:r>
    </w:p>
    <w:p w14:paraId="556E906A" w14:textId="77777777" w:rsidR="004B04B0" w:rsidRPr="005A511C" w:rsidRDefault="004B04B0" w:rsidP="004B04B0">
      <w:pPr>
        <w:spacing w:line="480" w:lineRule="auto"/>
        <w:jc w:val="both"/>
        <w:rPr>
          <w:lang w:val="fr-FR"/>
        </w:rPr>
      </w:pPr>
      <w:r>
        <w:rPr>
          <w:lang w:val="fr-FR"/>
        </w:rPr>
        <w:t>De plus, elle apprécie d’utiliser le bus et le métro, puisqu’elle aime observer et analyser les utilisateurs des transports en commun. Elle a le doigté de déchiffrer les histoires des personnes, même si elle ne les connaît pas. Elle peut découvrir ce qu’ils ont fait et de qu’ils vont faire. Par exemple, si elle voit un couple, elle entrevoit s’ils sont vraiment heureux ou s’ils ne s’aiment pas.</w:t>
      </w:r>
    </w:p>
    <w:p w14:paraId="6088365A" w14:textId="5C6FA673" w:rsidR="004B04B0" w:rsidRDefault="004B04B0" w:rsidP="004B04B0">
      <w:pPr>
        <w:spacing w:line="480" w:lineRule="auto"/>
        <w:jc w:val="both"/>
        <w:rPr>
          <w:lang w:val="fr-FR"/>
        </w:rPr>
      </w:pPr>
      <w:r>
        <w:rPr>
          <w:lang w:val="fr-FR"/>
        </w:rPr>
        <w:t>La jeune femme est immensément créative, surtout quand elle prend le métro. Après avoir déchiffré et inventé des histoires sur les utilisateurs, elle écrit des poèmes et des récits courts sur ses expériences pendant ce jour-là. Normalement, elle porte un petit cahier dans son sac à main pour les écrire quand elle trouve l’inspiration.</w:t>
      </w:r>
    </w:p>
    <w:p w14:paraId="01AB98EB" w14:textId="3D2C02AE" w:rsidR="004B04B0" w:rsidRDefault="004B04B0" w:rsidP="004B04B0">
      <w:pPr>
        <w:spacing w:line="480" w:lineRule="auto"/>
        <w:jc w:val="both"/>
        <w:rPr>
          <w:lang w:val="fr-FR"/>
        </w:rPr>
      </w:pPr>
      <w:r w:rsidRPr="005A511C">
        <w:rPr>
          <w:lang w:val="fr-FR"/>
        </w:rPr>
        <w:lastRenderedPageBreak/>
        <w:t xml:space="preserve">La </w:t>
      </w:r>
      <w:r>
        <w:rPr>
          <w:lang w:val="fr-FR"/>
        </w:rPr>
        <w:t xml:space="preserve">station de métro </w:t>
      </w:r>
      <w:r w:rsidRPr="005A511C">
        <w:rPr>
          <w:lang w:val="fr-FR"/>
        </w:rPr>
        <w:t xml:space="preserve">préférée </w:t>
      </w:r>
      <w:r>
        <w:rPr>
          <w:lang w:val="fr-FR"/>
        </w:rPr>
        <w:t>d’Inès est Saint Charles. Cette station relie toutes les lignes de métro. En outre, le TGV arrive à la gare Saint Charles aussi. Ce lieu est la source d’inspiration et des idées pour elle. À Saint Charles, elle trouve plus d’étrangers et, anonymement, elle obtient des histoires pour s’inspirer et, conséquemment, continuer ses proses dans son petit cahier. À la gare, elle voit les touristes ébahis quand ils arrivent dans sa belle ville. De plus, elle s’amuse quand les voyageurs font leurs adieux aux personnes qu’ils aiment et quand les voyageurs sont accueillis par quelqu’un qu’ils aiment. Elle aime bien regarder les vrais sentiments des inconnus. En général, Inès déteste quand quelqu’un déguise ou force les sentiments et émotions.</w:t>
      </w:r>
    </w:p>
    <w:p w14:paraId="2F162B9D" w14:textId="77777777" w:rsidR="004B04B0" w:rsidRDefault="004B04B0" w:rsidP="004B04B0">
      <w:pPr>
        <w:spacing w:line="480" w:lineRule="auto"/>
        <w:jc w:val="both"/>
        <w:rPr>
          <w:lang w:val="fr-FR"/>
        </w:rPr>
      </w:pPr>
      <w:r>
        <w:rPr>
          <w:lang w:val="fr-FR"/>
        </w:rPr>
        <w:t>Inès est vraiment heureuse quand elle utilise les transports publics. Elle apprendre sur la vie de cette manière particulière. Pour cette raison, la jeune fille ne sent pas à l’aise quand sa mère l’amène dans sa voiture. Quand elle monte dans une voiture, elle éprouve des difficultés à ne rien dire et rester tranquille. Elle se sent emprisonnée. Elle perçoit une voiture comme un manque de liberté, parce qu’elle ne peut pas faire ce qu’elle aime : déchiffrer le passé des personnes. Dans la voiture de sa mère, la petite brunette est obligée de couper les ailes de sa créativité.</w:t>
      </w:r>
    </w:p>
    <w:p w14:paraId="1D723297" w14:textId="410B9EB3" w:rsidR="004B04B0" w:rsidRDefault="001807C3" w:rsidP="00F576FD">
      <w:r>
        <w:br w:type="page"/>
      </w:r>
    </w:p>
    <w:p w14:paraId="30942BCC" w14:textId="655D2F60" w:rsidR="007A2DA1" w:rsidRPr="00942438" w:rsidRDefault="001807C3" w:rsidP="00942438">
      <w:pPr>
        <w:spacing w:line="360" w:lineRule="auto"/>
        <w:rPr>
          <w:b/>
          <w:i/>
          <w:sz w:val="36"/>
          <w:szCs w:val="36"/>
          <w:lang w:val="fr-FR"/>
        </w:rPr>
      </w:pPr>
      <w:r w:rsidRPr="00942438">
        <w:rPr>
          <w:b/>
          <w:i/>
          <w:sz w:val="36"/>
          <w:szCs w:val="36"/>
          <w:lang w:val="fr-FR"/>
        </w:rPr>
        <w:lastRenderedPageBreak/>
        <w:t>La routine</w:t>
      </w:r>
    </w:p>
    <w:p w14:paraId="0805086E" w14:textId="7EDC6B2C" w:rsidR="007A2DA1" w:rsidRDefault="007A2DA1" w:rsidP="007A2DA1">
      <w:pPr>
        <w:spacing w:line="480" w:lineRule="auto"/>
        <w:jc w:val="both"/>
        <w:rPr>
          <w:lang w:val="fr-FR"/>
        </w:rPr>
      </w:pPr>
      <w:r w:rsidRPr="00A55F85">
        <w:rPr>
          <w:lang w:val="fr-FR"/>
        </w:rPr>
        <w:t xml:space="preserve">À six heures du matin, </w:t>
      </w:r>
      <w:r>
        <w:rPr>
          <w:lang w:val="fr-FR"/>
        </w:rPr>
        <w:t>Inès se réveille pour aller à l’école. Elle a un réveil qui doit sonner trois ou quatre fois pour la réveiller. Elle déteste entendre son réveil chaque matin. Elle se lève et elle marche vers la salle de bain. Là, elle se brosse les dents et se prépare pour se doucher. Cette routine est presque un rituel pour elle. Pour la fille, le bain ou la douche est pratiquement sacré, car elle aime se doucher avec l’eau chaude pendant qu’elle écoute de la musique.</w:t>
      </w:r>
    </w:p>
    <w:p w14:paraId="42C3E9EC" w14:textId="5FD16354" w:rsidR="007A2DA1" w:rsidRDefault="007A2DA1" w:rsidP="007A2DA1">
      <w:pPr>
        <w:spacing w:line="480" w:lineRule="auto"/>
        <w:jc w:val="both"/>
        <w:rPr>
          <w:lang w:val="fr-FR"/>
        </w:rPr>
      </w:pPr>
      <w:r>
        <w:rPr>
          <w:lang w:val="fr-FR"/>
        </w:rPr>
        <w:t>Après la douche, Inès cherche dans son grand placard les vêtements qu’elle va porter cette journée. Ensuite, elle descend les escaliers pour aller à la cuisine qui se trouve au premier étage. Elle mange rapidement des céréales tandis que sa mère, Térésa, termine d’habiller ses petits frères. Après quelques minutes, sa mère descend avec ses deux frères, Christophe et Olivier, et elle lui dit de l’attendre dans la voiture avec les deux.</w:t>
      </w:r>
    </w:p>
    <w:p w14:paraId="0A0C608D" w14:textId="52DC12FD" w:rsidR="007A2DA1" w:rsidRDefault="007A2DA1" w:rsidP="007A2DA1">
      <w:pPr>
        <w:spacing w:line="480" w:lineRule="auto"/>
        <w:jc w:val="both"/>
        <w:rPr>
          <w:lang w:val="fr-FR"/>
        </w:rPr>
      </w:pPr>
      <w:r>
        <w:rPr>
          <w:lang w:val="fr-FR"/>
        </w:rPr>
        <w:t>Comme d’habitude, la sœur d’Olivier se place sur le siège du passager avant. Sur le trajet de l’école, Inès allume la radio pour écouter de la musique et des actualités. Pendant qu’elle écoute la radio, sa mère parle avec les enfants. Ils arrivent à l’école et chacun se dirige vers sa salle de classe. Ensuite, la mère d’Inès va à son travail.</w:t>
      </w:r>
    </w:p>
    <w:p w14:paraId="23D43971" w14:textId="621821F8" w:rsidR="007A2DA1" w:rsidRDefault="007A2DA1" w:rsidP="007A2DA1">
      <w:pPr>
        <w:spacing w:line="480" w:lineRule="auto"/>
        <w:jc w:val="both"/>
        <w:rPr>
          <w:lang w:val="fr-FR"/>
        </w:rPr>
      </w:pPr>
      <w:r>
        <w:rPr>
          <w:lang w:val="fr-FR"/>
        </w:rPr>
        <w:t xml:space="preserve">À l’école, la sœur de Christophe fait ce que les professeurs lui disent de faire. Normalement, Inès a deux heures de cours avant une pause de quinze minutes. Puis, à nouveau deux heures de cours avant le déjeuner. La pause du déjeuner dure en moyenne une heure et trente minutes. Les cours reprennent vers treize heures et demie pendant deux heures, puis une pause de quinze minutes et à nouveau deux heures de cours. Finalement, les cours sont finis. À la fin de la journée, la fille parle </w:t>
      </w:r>
      <w:r>
        <w:rPr>
          <w:lang w:val="fr-FR"/>
        </w:rPr>
        <w:lastRenderedPageBreak/>
        <w:t>avec ses amies tandis qu’elle attend à sa mère. De temps en temps, elle va à la bibliothèque à la fin de la journée où elle lit des petites histoires en anglais.</w:t>
      </w:r>
    </w:p>
    <w:p w14:paraId="33729306" w14:textId="6668EB4F" w:rsidR="007A2DA1" w:rsidRDefault="007A2DA1" w:rsidP="007A2DA1">
      <w:pPr>
        <w:spacing w:line="480" w:lineRule="auto"/>
        <w:jc w:val="both"/>
        <w:rPr>
          <w:lang w:val="fr-FR"/>
        </w:rPr>
      </w:pPr>
      <w:r>
        <w:rPr>
          <w:lang w:val="fr-FR"/>
        </w:rPr>
        <w:t>Il est donc l’heure du goûter ce qui lui permet de décompresser avant de commencer à faire ses devoirs. Elle aime faire ses devoirs à coté de la fenêtre dans sa chambre, parce qu’elle peut regarder ce qui se passe dehors. De cette manière, la petite brunette se connecte avec le monde et la nature, car elle peut admirer le ciel et les collines qui se trouve en face de sa maison. De plus, quand elle fait les mathématiques, elle aime bien écouter la radio pour devenir plus productive et se divertir. Pour elle, la radio locale est la manière plus efficace et simple de se connecter avec sa ville.</w:t>
      </w:r>
    </w:p>
    <w:p w14:paraId="20E389AF" w14:textId="7CA87A4E" w:rsidR="007A2DA1" w:rsidRDefault="007A2DA1" w:rsidP="007A2DA1">
      <w:pPr>
        <w:spacing w:line="480" w:lineRule="auto"/>
        <w:jc w:val="both"/>
        <w:rPr>
          <w:lang w:val="fr-FR"/>
        </w:rPr>
      </w:pPr>
      <w:r>
        <w:rPr>
          <w:lang w:val="fr-FR"/>
        </w:rPr>
        <w:t>Le dîner est à dix-neuf heures, il y a une pause jusqu’à vingt heures trente et elle travaille jusqu’à environ vingt-deux heures. Finalement, elle se couche et elle regarde la télévision jusqu’à ce qu’elle s’endorme. Pendant la semaine de travail, la vie d’Inès est une routine jusqu’au vendredi. Le vendredi est très similaire, mais la soirée est plus joyeuse et amusante. Normalement, Inès aime sortir avec ses amis ou sa famille pour se distraire de l’école.</w:t>
      </w:r>
    </w:p>
    <w:p w14:paraId="44DBF204" w14:textId="75D80E46" w:rsidR="007A2DA1" w:rsidRDefault="007A2DA1" w:rsidP="007A2DA1">
      <w:pPr>
        <w:spacing w:line="480" w:lineRule="auto"/>
        <w:jc w:val="both"/>
        <w:rPr>
          <w:lang w:val="fr-FR"/>
        </w:rPr>
      </w:pPr>
      <w:r>
        <w:rPr>
          <w:lang w:val="fr-FR"/>
        </w:rPr>
        <w:t>Presque tous les vendredis soir quand les cours sont finis, la fille de Térésa avec toutes ses amies vont chez une amie ou chez elle, cela dépend. Habituellement, elles mangent et, après, elles se préparent pour sortir avec leurs amis du lycée. Parfois, ils vont au cinéma, à une fête ou au centre-ville. De plus, ils optent normalement pour regarder un film d’horreur. Ensuite, ils vont au restaurant pour dîner. Quand ils vont à une fête ou au centre-ville, il y a plus d’énergie.</w:t>
      </w:r>
    </w:p>
    <w:p w14:paraId="6E62182D" w14:textId="42A9596A" w:rsidR="007A2DA1" w:rsidRDefault="007A2DA1" w:rsidP="007A2DA1">
      <w:pPr>
        <w:spacing w:line="480" w:lineRule="auto"/>
        <w:jc w:val="both"/>
        <w:rPr>
          <w:lang w:val="fr-FR"/>
        </w:rPr>
      </w:pPr>
      <w:r>
        <w:rPr>
          <w:lang w:val="fr-FR"/>
        </w:rPr>
        <w:t xml:space="preserve">La fille est très passionnée par la musique et la danse. Donc, Inès et ses amis adorent se divertir avec de la musique électronique dans les fêtes. Au centre-ville, ils vont aux concerts dans les bars. Dans ces évènements, les groupes locaux partagent ses idées avec l’audience à travers de la </w:t>
      </w:r>
      <w:r>
        <w:rPr>
          <w:lang w:val="fr-FR"/>
        </w:rPr>
        <w:lastRenderedPageBreak/>
        <w:t>musique. Aux bars, la brunette préfère s’asseoir en face des musiciens pour pouvoir apprécier la musique et les paroles de chaque chanson. À la fin de chaque vendredi soir, un père ou une mère passe prendre toutes les filles, exactement la même procédure pour les garçons. Elles dorment chez une fille ou chez Inès et, le lendemain matin, toutes les filles retournent à la r</w:t>
      </w:r>
      <w:r w:rsidR="001807C3">
        <w:rPr>
          <w:lang w:val="fr-FR"/>
        </w:rPr>
        <w:t>outine : s’ennuyer à la maison.</w:t>
      </w:r>
    </w:p>
    <w:p w14:paraId="444657FB" w14:textId="77777777" w:rsidR="007A2DA1" w:rsidRPr="005040B0" w:rsidRDefault="007A2DA1" w:rsidP="007A2DA1">
      <w:pPr>
        <w:spacing w:line="480" w:lineRule="auto"/>
        <w:jc w:val="both"/>
        <w:rPr>
          <w:lang w:val="fr-FR"/>
        </w:rPr>
      </w:pPr>
      <w:r>
        <w:rPr>
          <w:lang w:val="fr-FR"/>
        </w:rPr>
        <w:t>Selon Inès, sa vie est une routine qui se répète chaque semaine. Donc, pour cette raison chaque dimanche elle prend les transports en commun pour explorer sa ville. Ses aventures incluent marcher dans la rue et parler avec étrangers, se présenter aux vendeurs de marché et observer les passants du centre-ville. La fille de Térésa équilibre sa vie répétitive avec de nombreuses aventures.</w:t>
      </w:r>
    </w:p>
    <w:p w14:paraId="487BE40B" w14:textId="53E8546F" w:rsidR="007A2DA1" w:rsidRDefault="00037D77" w:rsidP="00F576FD">
      <w:r>
        <w:br w:type="page"/>
      </w:r>
    </w:p>
    <w:p w14:paraId="6BBA3826" w14:textId="06477D13" w:rsidR="00041FE5" w:rsidRPr="00D57D41" w:rsidRDefault="00037D77" w:rsidP="00D57D41">
      <w:pPr>
        <w:spacing w:line="360" w:lineRule="auto"/>
        <w:rPr>
          <w:b/>
          <w:i/>
          <w:sz w:val="36"/>
          <w:szCs w:val="36"/>
          <w:lang w:val="fr-FR"/>
        </w:rPr>
      </w:pPr>
      <w:r w:rsidRPr="00D57D41">
        <w:rPr>
          <w:b/>
          <w:i/>
          <w:sz w:val="36"/>
          <w:szCs w:val="36"/>
          <w:lang w:val="fr-FR"/>
        </w:rPr>
        <w:lastRenderedPageBreak/>
        <w:t>Une visite à l’hôpital</w:t>
      </w:r>
    </w:p>
    <w:p w14:paraId="10503AC9" w14:textId="4434E99B" w:rsidR="00041FE5" w:rsidRDefault="00041FE5" w:rsidP="00041FE5">
      <w:pPr>
        <w:spacing w:line="480" w:lineRule="auto"/>
        <w:jc w:val="both"/>
        <w:rPr>
          <w:lang w:val="fr-FR"/>
        </w:rPr>
      </w:pPr>
      <w:r>
        <w:rPr>
          <w:lang w:val="fr-FR"/>
        </w:rPr>
        <w:t>Inès était en train de manger du pain aux noix quand elle s’est rappelée qu’elle est allergique aux noix. Rapidement, la fille de Térésa a craché tout et, tout de suite, elle a pris un verre d’eau pour se rincer la bouche dans sa bouche. Il était trop tard, la petite brunette était plus gonflée qu’un ballon. Son visage était complètement rouge et elle ne pouvait plus respirer. Sa mère a écouté ses cris de désespoir et a couru à la cuisine pour trouver sa fille sur le point de s’évanouir.</w:t>
      </w:r>
    </w:p>
    <w:p w14:paraId="27363074" w14:textId="0CF593D4" w:rsidR="00041FE5" w:rsidRDefault="00041FE5" w:rsidP="00041FE5">
      <w:pPr>
        <w:spacing w:line="480" w:lineRule="auto"/>
        <w:jc w:val="both"/>
        <w:rPr>
          <w:lang w:val="fr-FR"/>
        </w:rPr>
      </w:pPr>
      <w:r>
        <w:rPr>
          <w:lang w:val="fr-FR"/>
        </w:rPr>
        <w:t>La sœur d’Olivier s’est réveillée dans un lit avec draps blancs et très doux. Le plafond était blanc aussi. De plus, de chaque côté un rideau beige pour lui donner de l’intimité. Après quelques minutes, sa mère est apparue avec un jeune médecin. L’homme lui a dit qu’elle doit rester dans l’hôpital pour l’observer et la stabiliser. Quand le médecin est parti, la mère d’Inès s’est assise sur une chaise à son côté. Il y a eu un silence profond qui a duré presque trente minutes.</w:t>
      </w:r>
    </w:p>
    <w:p w14:paraId="64ED9CD8" w14:textId="77777777" w:rsidR="00041FE5" w:rsidRDefault="00041FE5" w:rsidP="00041FE5">
      <w:pPr>
        <w:spacing w:line="480" w:lineRule="auto"/>
        <w:jc w:val="both"/>
        <w:rPr>
          <w:lang w:val="fr-FR"/>
        </w:rPr>
      </w:pPr>
      <w:r>
        <w:rPr>
          <w:lang w:val="fr-FR"/>
        </w:rPr>
        <w:t>Soudain, Térésa est sortie silencieusement et sa fille a écouté une voix masculine et joviale dans la chambre : « Est-ce qu’il est bizarre de te réveiller sans identifier le lieu où tu te trouvais ? J’ai vu quand tu es arrivée. Tu étais couchée dans ton lit et ta mère était effrayée. Les yeux de ta mère ne pouvaient plus supporter l’angoisse. » Dans ce moment là, elle a déplacé le rideau qui s’est trouvé à son droite. Un jeune homme souriant qui s’était assis au bord du lit la regardait.</w:t>
      </w:r>
    </w:p>
    <w:p w14:paraId="401E5609" w14:textId="1ABE2DF3" w:rsidR="00041FE5" w:rsidRDefault="00041FE5" w:rsidP="00041FE5">
      <w:pPr>
        <w:spacing w:line="480" w:lineRule="auto"/>
        <w:jc w:val="both"/>
        <w:rPr>
          <w:lang w:val="fr-FR"/>
        </w:rPr>
      </w:pPr>
      <w:r>
        <w:rPr>
          <w:lang w:val="fr-FR"/>
        </w:rPr>
        <w:t xml:space="preserve">C’était un homme aux cheveux marron avec un teint un peu clair. Cette personne, sa personnalité et son énergie, contrastait avec l’environnement de la chambre, dépouillé, rangé et sans vie. Normalement, la petite-fille de Pierre parlerait avec lui, toutefois dans ce moment elle ne voulait parler à personne. Donc, elle l’écoutait patiemment. Après quelques minutes, elle lui a répondu et ils ont commencé à parler. Elle lui a expliqué la raison pour laquelle elle se trouvait dans cette </w:t>
      </w:r>
      <w:r>
        <w:rPr>
          <w:lang w:val="fr-FR"/>
        </w:rPr>
        <w:lastRenderedPageBreak/>
        <w:t>chambre. Coïncidence providentielle, l’homme était hospitalisé à cause d’un accident de voiture. Subséquemment, le silence a été remplacé par l’intérêt des inconnus pour se connaître.</w:t>
      </w:r>
    </w:p>
    <w:p w14:paraId="7085C313" w14:textId="7524AAED" w:rsidR="00041FE5" w:rsidRDefault="00041FE5" w:rsidP="00037D77">
      <w:pPr>
        <w:spacing w:line="480" w:lineRule="auto"/>
        <w:jc w:val="both"/>
        <w:rPr>
          <w:lang w:val="fr-FR"/>
        </w:rPr>
      </w:pPr>
      <w:r>
        <w:rPr>
          <w:lang w:val="fr-FR"/>
        </w:rPr>
        <w:t>Pour la sœur de Christophe, elle trouve un homme attrayant quand après d’avoir parlé avec lui, elle veut continuer la conversation. De plus, elle est convaincue qu’elle est attirée par la curiosité des hommes. Elle déteste les réponses courtes, parce qu’elles représentent la pénurie de désir, créativité et intelligence. Il est intéressant de noter que la brunette voulait le comparer à ses critères.</w:t>
      </w:r>
    </w:p>
    <w:p w14:paraId="61CC248E" w14:textId="571FAC5F" w:rsidR="00041FE5" w:rsidRDefault="00041FE5" w:rsidP="00041FE5">
      <w:pPr>
        <w:tabs>
          <w:tab w:val="left" w:pos="5295"/>
        </w:tabs>
        <w:spacing w:line="480" w:lineRule="auto"/>
        <w:jc w:val="both"/>
        <w:rPr>
          <w:lang w:val="fr-FR"/>
        </w:rPr>
      </w:pPr>
      <w:r>
        <w:rPr>
          <w:lang w:val="fr-FR"/>
        </w:rPr>
        <w:t>Durant le dialogue, la fille s’est rendue compte que l’autre patient l’incitait la nécessité de connaître l’avenir et de comprendre tout ce qui s’est passé dans sa vie. Ensuite, Térésa est rentrée et elle s’est présentée à lui. Par conséquent, la dynamique qui avait entre les deux a était changée par la mère de la fille. La fille de Pierre avait commencé à dialoguer avec lui pour le connaître.</w:t>
      </w:r>
    </w:p>
    <w:p w14:paraId="6FA34B87" w14:textId="77777777" w:rsidR="00041FE5" w:rsidRPr="007F2BF4" w:rsidRDefault="00041FE5" w:rsidP="00041FE5">
      <w:pPr>
        <w:tabs>
          <w:tab w:val="left" w:pos="5295"/>
        </w:tabs>
        <w:spacing w:line="480" w:lineRule="auto"/>
        <w:jc w:val="both"/>
        <w:rPr>
          <w:lang w:val="fr-FR"/>
        </w:rPr>
      </w:pPr>
      <w:r>
        <w:rPr>
          <w:lang w:val="fr-FR"/>
        </w:rPr>
        <w:t>Le séjour de la fille dans l’hôpital était bref, mais substantiel. Par hasard, Inès avait connu l’homme qui cuisinera le dîner pour elle dans l’avenir.</w:t>
      </w:r>
    </w:p>
    <w:p w14:paraId="4D44DD1B" w14:textId="65E32C19" w:rsidR="00041FE5" w:rsidRDefault="00037D77" w:rsidP="00F576FD">
      <w:r>
        <w:br w:type="page"/>
      </w:r>
    </w:p>
    <w:p w14:paraId="756DAD21" w14:textId="42F8358C" w:rsidR="00961597" w:rsidRPr="00EC108E" w:rsidRDefault="00961597" w:rsidP="00EC108E">
      <w:pPr>
        <w:spacing w:line="360" w:lineRule="auto"/>
        <w:rPr>
          <w:b/>
          <w:i/>
          <w:sz w:val="36"/>
          <w:szCs w:val="36"/>
          <w:lang w:val="fr-FR"/>
        </w:rPr>
      </w:pPr>
      <w:r w:rsidRPr="00055E0B">
        <w:rPr>
          <w:b/>
          <w:i/>
          <w:sz w:val="36"/>
          <w:szCs w:val="36"/>
          <w:lang w:val="fr-FR"/>
        </w:rPr>
        <w:lastRenderedPageBreak/>
        <w:t>Lettre À Gustave</w:t>
      </w:r>
      <w:bookmarkStart w:id="0" w:name="_GoBack"/>
      <w:bookmarkEnd w:id="0"/>
    </w:p>
    <w:p w14:paraId="0B97B41E" w14:textId="77777777" w:rsidR="00961597" w:rsidRPr="00635BC7" w:rsidRDefault="00961597" w:rsidP="00961597">
      <w:pPr>
        <w:spacing w:line="480" w:lineRule="auto"/>
        <w:jc w:val="both"/>
        <w:rPr>
          <w:lang w:val="fr-FR"/>
        </w:rPr>
      </w:pPr>
      <w:r>
        <w:rPr>
          <w:lang w:val="fr-FR"/>
        </w:rPr>
        <w:t>Mon Amour,</w:t>
      </w:r>
    </w:p>
    <w:p w14:paraId="62E0BCE4" w14:textId="7169EF8F" w:rsidR="00961597" w:rsidRDefault="00961597" w:rsidP="00961597">
      <w:pPr>
        <w:spacing w:line="480" w:lineRule="auto"/>
        <w:jc w:val="both"/>
        <w:rPr>
          <w:lang w:val="fr-FR"/>
        </w:rPr>
      </w:pPr>
      <w:r>
        <w:rPr>
          <w:lang w:val="fr-FR"/>
        </w:rPr>
        <w:t>Je te remercie pour tout ce que tu as fait pour moi. Surtout, je veux te remercier pour m’aider à me trouver intérieurement et spirituellement. Chaque jour, tu me demandes des questions qui te permettre de mieux me connaître. J’adore tes questions intellectuelles et profondes. Grâce a toi, je sais maintenant que j’aime voyager, lire et des autres activités que je n’ai pas vraiment pensé que j’aimais. Grâce à tes questions, je m’analyse sans cesse comme un texte très dense. Par exemple, j’ai découvert que mon animal favori est le paon et que je déteste les jours nuageux.</w:t>
      </w:r>
    </w:p>
    <w:p w14:paraId="4A6B1B41" w14:textId="08182CC6" w:rsidR="00961597" w:rsidRDefault="00961597" w:rsidP="00961597">
      <w:pPr>
        <w:spacing w:line="480" w:lineRule="auto"/>
        <w:jc w:val="both"/>
        <w:rPr>
          <w:lang w:val="fr-FR"/>
        </w:rPr>
      </w:pPr>
      <w:r>
        <w:rPr>
          <w:lang w:val="fr-FR"/>
        </w:rPr>
        <w:t>J’aime le fait que de temps en temps, nous avons une aventure que nous oblige explorer le monde et nos réactions dans de situations difficiles ou circonstances inhabituelles. Nos aventures nous unissent et nous permettre de mieux nous connaître. Après de te connaître, je pensais que je savais la signification de l’amour, mais tu m’as aidé éprouver l’amour et des autres émotions que je pensais que je connaissais et je vivais.</w:t>
      </w:r>
    </w:p>
    <w:p w14:paraId="0A01658F" w14:textId="77777777" w:rsidR="00961597" w:rsidRPr="00635BC7" w:rsidRDefault="00961597" w:rsidP="00961597">
      <w:pPr>
        <w:spacing w:line="480" w:lineRule="auto"/>
        <w:jc w:val="both"/>
        <w:rPr>
          <w:lang w:val="fr-FR"/>
        </w:rPr>
      </w:pPr>
      <w:r>
        <w:rPr>
          <w:lang w:val="fr-FR"/>
        </w:rPr>
        <w:t>Enfin, je t’écris cette lettre pour te rappeler que je t’aime. Bonne chance dans votre voyage avec tes amis et profite bien du camping, mon bonheur.</w:t>
      </w:r>
    </w:p>
    <w:p w14:paraId="72A1C35D" w14:textId="77777777" w:rsidR="00961597" w:rsidRPr="00635BC7" w:rsidRDefault="00961597" w:rsidP="00961597">
      <w:pPr>
        <w:spacing w:line="480" w:lineRule="auto"/>
        <w:jc w:val="right"/>
        <w:rPr>
          <w:lang w:val="fr-FR"/>
        </w:rPr>
      </w:pPr>
      <w:r w:rsidRPr="00635BC7">
        <w:rPr>
          <w:lang w:val="fr-FR"/>
        </w:rPr>
        <w:t>Je t’aime,</w:t>
      </w:r>
    </w:p>
    <w:p w14:paraId="42D0AB44" w14:textId="77777777" w:rsidR="00961597" w:rsidRPr="00635BC7" w:rsidRDefault="00961597" w:rsidP="00961597">
      <w:pPr>
        <w:spacing w:line="480" w:lineRule="auto"/>
        <w:jc w:val="right"/>
        <w:rPr>
          <w:lang w:val="fr-FR"/>
        </w:rPr>
      </w:pPr>
      <w:r>
        <w:rPr>
          <w:lang w:val="fr-FR"/>
        </w:rPr>
        <w:t>Inès</w:t>
      </w:r>
    </w:p>
    <w:p w14:paraId="57F57823" w14:textId="77777777" w:rsidR="00961597" w:rsidRDefault="00961597" w:rsidP="00F576FD"/>
    <w:sectPr w:rsidR="00961597">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12FD6" w14:textId="77777777" w:rsidR="001448CC" w:rsidRDefault="001448CC">
      <w:pPr>
        <w:spacing w:after="0" w:line="240" w:lineRule="auto"/>
      </w:pPr>
      <w:r>
        <w:separator/>
      </w:r>
    </w:p>
  </w:endnote>
  <w:endnote w:type="continuationSeparator" w:id="0">
    <w:p w14:paraId="42AF591F" w14:textId="77777777" w:rsidR="001448CC" w:rsidRDefault="00144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E516047" w14:textId="77777777" w:rsidR="00BF0C9C" w:rsidRDefault="00E80706">
        <w:r>
          <w:fldChar w:fldCharType="begin"/>
        </w:r>
        <w:r>
          <w:instrText xml:space="preserve"> PAGE   \* MERGEFORMAT </w:instrText>
        </w:r>
        <w:r>
          <w:fldChar w:fldCharType="separate"/>
        </w:r>
        <w:r w:rsidR="00EC108E">
          <w:rPr>
            <w:noProof/>
          </w:rPr>
          <w:t>18</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1D0D5" w14:textId="77777777" w:rsidR="001448CC" w:rsidRDefault="001448CC">
      <w:pPr>
        <w:spacing w:after="0" w:line="240" w:lineRule="auto"/>
      </w:pPr>
      <w:r>
        <w:separator/>
      </w:r>
    </w:p>
  </w:footnote>
  <w:footnote w:type="continuationSeparator" w:id="0">
    <w:p w14:paraId="47688A4A" w14:textId="77777777" w:rsidR="001448CC" w:rsidRDefault="001448C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92"/>
    <w:rsid w:val="00037D77"/>
    <w:rsid w:val="00041FE5"/>
    <w:rsid w:val="00055E0B"/>
    <w:rsid w:val="00060796"/>
    <w:rsid w:val="000978AB"/>
    <w:rsid w:val="000A2E3F"/>
    <w:rsid w:val="001448CC"/>
    <w:rsid w:val="001677BC"/>
    <w:rsid w:val="001807C3"/>
    <w:rsid w:val="001D3A92"/>
    <w:rsid w:val="00230073"/>
    <w:rsid w:val="00272EDE"/>
    <w:rsid w:val="002C750A"/>
    <w:rsid w:val="003613A5"/>
    <w:rsid w:val="003D1026"/>
    <w:rsid w:val="00423D21"/>
    <w:rsid w:val="004A08D2"/>
    <w:rsid w:val="004B04B0"/>
    <w:rsid w:val="00502601"/>
    <w:rsid w:val="00513201"/>
    <w:rsid w:val="00650A04"/>
    <w:rsid w:val="006B2438"/>
    <w:rsid w:val="006C5862"/>
    <w:rsid w:val="006E0DF0"/>
    <w:rsid w:val="00767427"/>
    <w:rsid w:val="007A2DA1"/>
    <w:rsid w:val="008A4D3B"/>
    <w:rsid w:val="0091362C"/>
    <w:rsid w:val="00942438"/>
    <w:rsid w:val="00961597"/>
    <w:rsid w:val="009B7519"/>
    <w:rsid w:val="00AE71F7"/>
    <w:rsid w:val="00AF6A55"/>
    <w:rsid w:val="00B16B47"/>
    <w:rsid w:val="00B35B93"/>
    <w:rsid w:val="00BF0C9C"/>
    <w:rsid w:val="00D57D41"/>
    <w:rsid w:val="00E80706"/>
    <w:rsid w:val="00EB0050"/>
    <w:rsid w:val="00EB5782"/>
    <w:rsid w:val="00EC108E"/>
    <w:rsid w:val="00F02D87"/>
    <w:rsid w:val="00F54BB9"/>
    <w:rsid w:val="00F5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D63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vier/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18</TotalTime>
  <Pages>19</Pages>
  <Words>4179</Words>
  <Characters>23824</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2016-05-09T07:09:00Z</dcterms:created>
  <dcterms:modified xsi:type="dcterms:W3CDTF">2016-05-09T07:38:00Z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